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9803A" w14:textId="77777777" w:rsidR="00C6554A" w:rsidRPr="008B5277" w:rsidRDefault="00253467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68E5FFD2" wp14:editId="5A9417D2">
            <wp:extent cx="5486400" cy="3087175"/>
            <wp:effectExtent l="0" t="0" r="0" b="0"/>
            <wp:docPr id="6" name="Picture 6" descr="https://image.slidesharecdn.com/sapforumlausannedistribution-150618103426-lva1-app6892/95/driving-breakthrough-business-innovation-with-big-data-analytics-sap-forum-lausanne-sap-forum-lausanne-28-638.jpg?cb=1439436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.slidesharecdn.com/sapforumlausannedistribution-150618103426-lva1-app6892/95/driving-breakthrough-business-innovation-with-big-data-analytics-sap-forum-lausanne-sap-forum-lausanne-28-638.jpg?cb=14394361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1998EE5D" w14:textId="77777777" w:rsidR="00C6554A" w:rsidRDefault="00A21F4D" w:rsidP="00C6554A">
      <w:pPr>
        <w:pStyle w:val="Title"/>
      </w:pPr>
      <w:r w:rsidRPr="00A21F4D">
        <w:t>Big Data Analysis using GBI Sales Monitor with SAP ERP HANA</w:t>
      </w:r>
    </w:p>
    <w:p w14:paraId="1AFD2F98" w14:textId="77777777" w:rsidR="00BF52AE" w:rsidRDefault="00BF52AE" w:rsidP="00BF52AE">
      <w:pPr>
        <w:pStyle w:val="Heading2"/>
        <w:jc w:val="center"/>
      </w:pPr>
      <w:r>
        <w:t>Assignment 1</w:t>
      </w:r>
    </w:p>
    <w:p w14:paraId="7E178A78" w14:textId="77777777" w:rsidR="00BF52AE" w:rsidRPr="00BF52AE" w:rsidRDefault="00BF52AE" w:rsidP="00BF52AE"/>
    <w:p w14:paraId="68281CE5" w14:textId="77777777" w:rsidR="00C6554A" w:rsidRDefault="00440471" w:rsidP="00C6554A">
      <w:pPr>
        <w:pStyle w:val="ContactInfo"/>
      </w:pPr>
      <w:sdt>
        <w:sdtPr>
          <w:alias w:val="Name:"/>
          <w:tag w:val="Name:"/>
          <w:id w:val="-2071874759"/>
          <w:placeholder>
            <w:docPart w:val="E43E23461E224EDD8EC17F2EACC4C106"/>
          </w:placeholder>
          <w:temporary/>
          <w:showingPlcHdr/>
          <w15:appearance w15:val="hidden"/>
        </w:sdtPr>
        <w:sdtEndPr/>
        <w:sdtContent>
          <w:r w:rsidR="00C6554A">
            <w:t>Name</w:t>
          </w:r>
        </w:sdtContent>
      </w:sdt>
      <w:r w:rsidR="00C6554A">
        <w:t xml:space="preserve"> | </w:t>
      </w:r>
      <w:r w:rsidR="00253467">
        <w:t>BAIS3270</w:t>
      </w:r>
      <w:r w:rsidR="00C6554A">
        <w:t xml:space="preserve"> |</w:t>
      </w:r>
      <w:r w:rsidR="00C6554A" w:rsidRPr="00D5413C">
        <w:t xml:space="preserve"> </w:t>
      </w:r>
      <w:sdt>
        <w:sdtPr>
          <w:alias w:val="Date:"/>
          <w:tag w:val="Date:"/>
          <w:id w:val="-35980865"/>
          <w:placeholder>
            <w:docPart w:val="B7AC923C99AD48549C4D85558A307B21"/>
          </w:placeholder>
          <w:temporary/>
          <w:showingPlcHdr/>
          <w15:appearance w15:val="hidden"/>
        </w:sdtPr>
        <w:sdtEndPr/>
        <w:sdtContent>
          <w:r w:rsidR="00C6554A">
            <w:t>Date</w:t>
          </w:r>
        </w:sdtContent>
      </w:sdt>
      <w:r w:rsidR="00C6554A">
        <w:br w:type="page"/>
      </w:r>
    </w:p>
    <w:p w14:paraId="65E96E68" w14:textId="77777777" w:rsidR="00253467" w:rsidRDefault="00253467" w:rsidP="00253467">
      <w:pPr>
        <w:pStyle w:val="Heading1"/>
        <w:jc w:val="center"/>
        <w:rPr>
          <w:b/>
          <w:bCs/>
        </w:rPr>
      </w:pPr>
      <w:r w:rsidRPr="00253467">
        <w:rPr>
          <w:b/>
          <w:bCs/>
        </w:rPr>
        <w:lastRenderedPageBreak/>
        <w:t>Big Data Analysis using GBI Sales Monitor with SAP ERP HANA</w:t>
      </w:r>
    </w:p>
    <w:p w14:paraId="473D773A" w14:textId="77777777" w:rsidR="00A21F4D" w:rsidRPr="00A21F4D" w:rsidRDefault="00A21F4D" w:rsidP="00BF52AE">
      <w:pPr>
        <w:pStyle w:val="Heading2"/>
        <w:jc w:val="center"/>
      </w:pPr>
      <w:r>
        <w:t>Assignment 1</w:t>
      </w:r>
    </w:p>
    <w:p w14:paraId="1C13D80B" w14:textId="77777777" w:rsidR="00C6554A" w:rsidRDefault="00C6554A" w:rsidP="00C6554A">
      <w:pPr>
        <w:pStyle w:val="Heading1"/>
      </w:pPr>
    </w:p>
    <w:p w14:paraId="4053EE05" w14:textId="77777777" w:rsidR="00253467" w:rsidRPr="00253467" w:rsidRDefault="00253467" w:rsidP="00253467"/>
    <w:p w14:paraId="6EDF0F5A" w14:textId="77777777" w:rsidR="00253467" w:rsidRPr="00253467" w:rsidRDefault="00253467" w:rsidP="0025346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53467">
        <w:rPr>
          <w:sz w:val="24"/>
          <w:szCs w:val="24"/>
        </w:rPr>
        <w:t xml:space="preserve">What is the total revenue of the sales order 8077 and which customer placed the order? </w:t>
      </w:r>
      <w:r w:rsidR="00934E48">
        <w:rPr>
          <w:sz w:val="24"/>
          <w:szCs w:val="24"/>
        </w:rPr>
        <w:t xml:space="preserve"> 1 mark</w:t>
      </w:r>
    </w:p>
    <w:p w14:paraId="7E5CF238" w14:textId="77777777" w:rsidR="00253467" w:rsidRDefault="00F56C63" w:rsidP="00253467">
      <w:pPr>
        <w:rPr>
          <w:sz w:val="24"/>
          <w:szCs w:val="24"/>
        </w:rPr>
      </w:pPr>
      <w:r>
        <w:rPr>
          <w:sz w:val="24"/>
          <w:szCs w:val="24"/>
        </w:rPr>
        <w:t>41,003.25 USD, placed by SoCal Bikes</w:t>
      </w:r>
    </w:p>
    <w:p w14:paraId="4EC5385E" w14:textId="77777777" w:rsidR="00253467" w:rsidRPr="00253467" w:rsidRDefault="00253467" w:rsidP="0025346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53467">
        <w:rPr>
          <w:sz w:val="24"/>
          <w:szCs w:val="24"/>
        </w:rPr>
        <w:t>What is the total revenue for the customer Big Apple Bikes</w:t>
      </w:r>
      <w:r w:rsidR="00DB51D4">
        <w:rPr>
          <w:sz w:val="24"/>
          <w:szCs w:val="24"/>
        </w:rPr>
        <w:t>?</w:t>
      </w:r>
      <w:r w:rsidR="00934E48" w:rsidRPr="00253467">
        <w:rPr>
          <w:sz w:val="24"/>
          <w:szCs w:val="24"/>
        </w:rPr>
        <w:t xml:space="preserve"> </w:t>
      </w:r>
      <w:r w:rsidR="00934E48">
        <w:rPr>
          <w:sz w:val="24"/>
          <w:szCs w:val="24"/>
        </w:rPr>
        <w:t xml:space="preserve"> 1 mark</w:t>
      </w:r>
    </w:p>
    <w:p w14:paraId="7F1048E2" w14:textId="77777777" w:rsidR="00253467" w:rsidRDefault="00F56C63" w:rsidP="00253467">
      <w:pPr>
        <w:rPr>
          <w:sz w:val="24"/>
          <w:szCs w:val="24"/>
        </w:rPr>
      </w:pPr>
      <w:r w:rsidRPr="00F56C63">
        <w:rPr>
          <w:sz w:val="24"/>
          <w:szCs w:val="24"/>
        </w:rPr>
        <w:t>28,388,070.75 USD</w:t>
      </w:r>
    </w:p>
    <w:p w14:paraId="2EC90508" w14:textId="77777777" w:rsidR="00253467" w:rsidRPr="00253467" w:rsidRDefault="00253467" w:rsidP="0025346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53467">
        <w:rPr>
          <w:sz w:val="24"/>
          <w:szCs w:val="24"/>
        </w:rPr>
        <w:t>What are the best and the third-best product by profi</w:t>
      </w:r>
      <w:r w:rsidR="00DB51D4">
        <w:rPr>
          <w:sz w:val="24"/>
          <w:szCs w:val="24"/>
        </w:rPr>
        <w:t>t ordered by customer NeckaRad?</w:t>
      </w:r>
      <w:r w:rsidR="00934E48" w:rsidRPr="00253467">
        <w:rPr>
          <w:sz w:val="24"/>
          <w:szCs w:val="24"/>
        </w:rPr>
        <w:t xml:space="preserve"> </w:t>
      </w:r>
      <w:r w:rsidR="00934E48">
        <w:rPr>
          <w:sz w:val="24"/>
          <w:szCs w:val="24"/>
        </w:rPr>
        <w:t xml:space="preserve"> 1 mark</w:t>
      </w:r>
    </w:p>
    <w:p w14:paraId="70D2D25B" w14:textId="77777777" w:rsidR="00253467" w:rsidRDefault="00F56C63" w:rsidP="00253467">
      <w:pPr>
        <w:rPr>
          <w:sz w:val="24"/>
          <w:szCs w:val="24"/>
        </w:rPr>
      </w:pPr>
      <w:r>
        <w:rPr>
          <w:sz w:val="24"/>
          <w:szCs w:val="24"/>
        </w:rPr>
        <w:t>Professional Touring bike (red) and Professional Touring bike (silver).</w:t>
      </w:r>
    </w:p>
    <w:p w14:paraId="62DCCDB7" w14:textId="77777777" w:rsidR="00253467" w:rsidRPr="00253467" w:rsidRDefault="00253467" w:rsidP="0025346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53467">
        <w:rPr>
          <w:sz w:val="24"/>
          <w:szCs w:val="24"/>
        </w:rPr>
        <w:t>What is the total revenue for sales organizat</w:t>
      </w:r>
      <w:r w:rsidR="00DB51D4">
        <w:rPr>
          <w:sz w:val="24"/>
          <w:szCs w:val="24"/>
        </w:rPr>
        <w:t>ions US West and Germany South?</w:t>
      </w:r>
      <w:r w:rsidR="00934E48" w:rsidRPr="00253467">
        <w:rPr>
          <w:sz w:val="24"/>
          <w:szCs w:val="24"/>
        </w:rPr>
        <w:t xml:space="preserve"> </w:t>
      </w:r>
      <w:r w:rsidR="00934E48">
        <w:rPr>
          <w:sz w:val="24"/>
          <w:szCs w:val="24"/>
        </w:rPr>
        <w:t xml:space="preserve"> 1 mark</w:t>
      </w:r>
    </w:p>
    <w:p w14:paraId="4BCCCB9B" w14:textId="77777777" w:rsidR="00253467" w:rsidRPr="00253467" w:rsidRDefault="00263E86" w:rsidP="00253467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3F5CFF">
        <w:rPr>
          <w:sz w:val="24"/>
          <w:szCs w:val="24"/>
        </w:rPr>
        <w:t xml:space="preserve">or US West: </w:t>
      </w:r>
      <w:r w:rsidR="003F5CFF" w:rsidRPr="003F5CFF">
        <w:rPr>
          <w:sz w:val="24"/>
          <w:szCs w:val="24"/>
        </w:rPr>
        <w:t>147,513,392.75 USD</w:t>
      </w:r>
      <w:r w:rsidR="003F5CFF">
        <w:rPr>
          <w:sz w:val="24"/>
          <w:szCs w:val="24"/>
        </w:rPr>
        <w:t>, for Germany</w:t>
      </w:r>
      <w:r>
        <w:rPr>
          <w:sz w:val="24"/>
          <w:szCs w:val="24"/>
        </w:rPr>
        <w:t xml:space="preserve"> South</w:t>
      </w:r>
      <w:r w:rsidR="003F5CFF">
        <w:rPr>
          <w:sz w:val="24"/>
          <w:szCs w:val="24"/>
        </w:rPr>
        <w:t xml:space="preserve">: </w:t>
      </w:r>
      <w:r w:rsidRPr="00263E86">
        <w:rPr>
          <w:sz w:val="24"/>
          <w:szCs w:val="24"/>
        </w:rPr>
        <w:t>50,325,757.89 USD</w:t>
      </w:r>
    </w:p>
    <w:p w14:paraId="0AABE941" w14:textId="77777777" w:rsidR="00253467" w:rsidRDefault="00253467" w:rsidP="0025346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53467">
        <w:rPr>
          <w:sz w:val="24"/>
          <w:szCs w:val="24"/>
        </w:rPr>
        <w:t xml:space="preserve">Which products </w:t>
      </w:r>
      <w:r w:rsidR="00DB51D4">
        <w:rPr>
          <w:sz w:val="24"/>
          <w:szCs w:val="24"/>
        </w:rPr>
        <w:t>were sold in sales order 11459?</w:t>
      </w:r>
      <w:r w:rsidR="00934E48" w:rsidRPr="00253467">
        <w:rPr>
          <w:sz w:val="24"/>
          <w:szCs w:val="24"/>
        </w:rPr>
        <w:t xml:space="preserve"> </w:t>
      </w:r>
      <w:r w:rsidR="00934E48">
        <w:rPr>
          <w:sz w:val="24"/>
          <w:szCs w:val="24"/>
        </w:rPr>
        <w:t xml:space="preserve"> 1 mark</w:t>
      </w:r>
    </w:p>
    <w:p w14:paraId="00202454" w14:textId="77777777" w:rsidR="00253467" w:rsidRPr="00253467" w:rsidRDefault="00EF6EBA" w:rsidP="00253467">
      <w:pPr>
        <w:rPr>
          <w:sz w:val="24"/>
          <w:szCs w:val="24"/>
        </w:rPr>
      </w:pPr>
      <w:r>
        <w:rPr>
          <w:sz w:val="24"/>
          <w:szCs w:val="24"/>
        </w:rPr>
        <w:t>10 First Aid Kits, 20 Knee Pads.</w:t>
      </w:r>
    </w:p>
    <w:p w14:paraId="6C1E6974" w14:textId="77777777" w:rsidR="00253467" w:rsidRPr="00253467" w:rsidRDefault="00253467" w:rsidP="0025346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53467">
        <w:rPr>
          <w:sz w:val="24"/>
          <w:szCs w:val="24"/>
        </w:rPr>
        <w:t>Which US sales organization generates the most revenue?</w:t>
      </w:r>
      <w:r w:rsidR="00934E48" w:rsidRPr="00253467">
        <w:rPr>
          <w:sz w:val="24"/>
          <w:szCs w:val="24"/>
        </w:rPr>
        <w:t xml:space="preserve"> </w:t>
      </w:r>
      <w:r w:rsidR="00934E48">
        <w:rPr>
          <w:sz w:val="24"/>
          <w:szCs w:val="24"/>
        </w:rPr>
        <w:t xml:space="preserve"> 1 mark</w:t>
      </w:r>
    </w:p>
    <w:p w14:paraId="65C07728" w14:textId="77777777" w:rsidR="00253467" w:rsidRPr="00253467" w:rsidRDefault="00CC6B3A" w:rsidP="00EF6EBA">
      <w:pPr>
        <w:rPr>
          <w:sz w:val="24"/>
          <w:szCs w:val="24"/>
        </w:rPr>
      </w:pPr>
      <w:r>
        <w:rPr>
          <w:sz w:val="24"/>
          <w:szCs w:val="24"/>
        </w:rPr>
        <w:t xml:space="preserve">US East: </w:t>
      </w:r>
      <w:r w:rsidRPr="00CC6B3A">
        <w:rPr>
          <w:sz w:val="24"/>
          <w:szCs w:val="24"/>
        </w:rPr>
        <w:t>142,574,453.75 USD</w:t>
      </w:r>
      <w:r>
        <w:rPr>
          <w:sz w:val="24"/>
          <w:szCs w:val="24"/>
        </w:rPr>
        <w:t xml:space="preserve">, US West: </w:t>
      </w:r>
      <w:r w:rsidRPr="00CC6B3A">
        <w:rPr>
          <w:sz w:val="24"/>
          <w:szCs w:val="24"/>
        </w:rPr>
        <w:t>147,513,392.75 USD</w:t>
      </w:r>
      <w:r>
        <w:rPr>
          <w:sz w:val="24"/>
          <w:szCs w:val="24"/>
        </w:rPr>
        <w:t>. US West is slightly higher.</w:t>
      </w:r>
    </w:p>
    <w:p w14:paraId="23A8370A" w14:textId="77777777" w:rsidR="00253467" w:rsidRPr="00253467" w:rsidRDefault="00253467" w:rsidP="0025346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53467">
        <w:rPr>
          <w:sz w:val="24"/>
          <w:szCs w:val="24"/>
        </w:rPr>
        <w:t>Which product sold to Rocky Mountain Bikes creates the most net revenue? And how high is th</w:t>
      </w:r>
      <w:r w:rsidR="00DB51D4">
        <w:rPr>
          <w:sz w:val="24"/>
          <w:szCs w:val="24"/>
        </w:rPr>
        <w:t>e total profit of this product?</w:t>
      </w:r>
      <w:r w:rsidR="00934E48" w:rsidRPr="00253467">
        <w:rPr>
          <w:sz w:val="24"/>
          <w:szCs w:val="24"/>
        </w:rPr>
        <w:t xml:space="preserve"> </w:t>
      </w:r>
      <w:r w:rsidR="00934E48">
        <w:rPr>
          <w:sz w:val="24"/>
          <w:szCs w:val="24"/>
        </w:rPr>
        <w:t xml:space="preserve"> 1 mark</w:t>
      </w:r>
    </w:p>
    <w:p w14:paraId="075437A1" w14:textId="77777777" w:rsidR="00253467" w:rsidRDefault="00295A99" w:rsidP="00253467">
      <w:pPr>
        <w:rPr>
          <w:sz w:val="24"/>
          <w:szCs w:val="24"/>
        </w:rPr>
      </w:pPr>
      <w:r w:rsidRPr="00295A99">
        <w:rPr>
          <w:sz w:val="24"/>
          <w:szCs w:val="24"/>
        </w:rPr>
        <w:t>Professional Touring Bike (red)</w:t>
      </w:r>
      <w:r>
        <w:rPr>
          <w:sz w:val="24"/>
          <w:szCs w:val="24"/>
        </w:rPr>
        <w:t xml:space="preserve">. </w:t>
      </w:r>
      <w:r w:rsidRPr="00295A99">
        <w:rPr>
          <w:sz w:val="24"/>
          <w:szCs w:val="24"/>
        </w:rPr>
        <w:t>3,852,038.50</w:t>
      </w:r>
      <w:r>
        <w:rPr>
          <w:sz w:val="24"/>
          <w:szCs w:val="24"/>
        </w:rPr>
        <w:t xml:space="preserve"> USD.</w:t>
      </w:r>
    </w:p>
    <w:p w14:paraId="44E6C96B" w14:textId="77777777" w:rsidR="00253467" w:rsidRPr="00253467" w:rsidRDefault="00253467" w:rsidP="00253467">
      <w:pPr>
        <w:rPr>
          <w:sz w:val="24"/>
          <w:szCs w:val="24"/>
        </w:rPr>
      </w:pPr>
    </w:p>
    <w:p w14:paraId="64C9F4F8" w14:textId="77777777" w:rsidR="00253467" w:rsidRPr="00253467" w:rsidRDefault="00253467" w:rsidP="0025346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53467">
        <w:rPr>
          <w:sz w:val="24"/>
          <w:szCs w:val="24"/>
        </w:rPr>
        <w:lastRenderedPageBreak/>
        <w:t>What is the total revenue of all open sales orders and which is the region with the</w:t>
      </w:r>
      <w:r w:rsidR="00DB51D4">
        <w:rPr>
          <w:sz w:val="24"/>
          <w:szCs w:val="24"/>
        </w:rPr>
        <w:t xml:space="preserve"> highest number of open orders?</w:t>
      </w:r>
      <w:r w:rsidR="00934E48" w:rsidRPr="00253467">
        <w:rPr>
          <w:sz w:val="24"/>
          <w:szCs w:val="24"/>
        </w:rPr>
        <w:t xml:space="preserve"> </w:t>
      </w:r>
      <w:r w:rsidR="00934E48">
        <w:rPr>
          <w:sz w:val="24"/>
          <w:szCs w:val="24"/>
        </w:rPr>
        <w:t xml:space="preserve"> 1 mark</w:t>
      </w:r>
    </w:p>
    <w:p w14:paraId="32C7CBE6" w14:textId="77777777" w:rsidR="00E42F53" w:rsidRDefault="0023496C" w:rsidP="00253467">
      <w:pPr>
        <w:rPr>
          <w:sz w:val="24"/>
          <w:szCs w:val="24"/>
        </w:rPr>
      </w:pPr>
      <w:r w:rsidRPr="0023496C">
        <w:rPr>
          <w:sz w:val="24"/>
          <w:szCs w:val="24"/>
        </w:rPr>
        <w:t>3,404,965.96 USD</w:t>
      </w:r>
      <w:r>
        <w:rPr>
          <w:sz w:val="24"/>
          <w:szCs w:val="24"/>
        </w:rPr>
        <w:t xml:space="preserve">. </w:t>
      </w:r>
    </w:p>
    <w:p w14:paraId="35E60F6C" w14:textId="77777777" w:rsidR="0023496C" w:rsidRDefault="0023496C" w:rsidP="00253467">
      <w:pPr>
        <w:rPr>
          <w:sz w:val="24"/>
          <w:szCs w:val="24"/>
        </w:rPr>
      </w:pPr>
      <w:r>
        <w:rPr>
          <w:sz w:val="24"/>
          <w:szCs w:val="24"/>
        </w:rPr>
        <w:t>US West: 29.</w:t>
      </w:r>
    </w:p>
    <w:p w14:paraId="55EA660B" w14:textId="77777777" w:rsidR="0023496C" w:rsidRDefault="0023496C" w:rsidP="00253467">
      <w:pPr>
        <w:rPr>
          <w:sz w:val="24"/>
          <w:szCs w:val="24"/>
        </w:rPr>
      </w:pPr>
      <w:r>
        <w:rPr>
          <w:sz w:val="24"/>
          <w:szCs w:val="24"/>
        </w:rPr>
        <w:t>US East: 29.</w:t>
      </w:r>
    </w:p>
    <w:p w14:paraId="1C599C99" w14:textId="77777777" w:rsidR="0023496C" w:rsidRDefault="0023496C" w:rsidP="00253467">
      <w:pPr>
        <w:rPr>
          <w:sz w:val="24"/>
          <w:szCs w:val="24"/>
        </w:rPr>
      </w:pPr>
      <w:r>
        <w:rPr>
          <w:sz w:val="24"/>
          <w:szCs w:val="24"/>
        </w:rPr>
        <w:t>Germany North: 12.</w:t>
      </w:r>
    </w:p>
    <w:p w14:paraId="34D962F0" w14:textId="77777777" w:rsidR="0023496C" w:rsidRPr="00253467" w:rsidRDefault="0023496C" w:rsidP="00253467">
      <w:pPr>
        <w:rPr>
          <w:sz w:val="24"/>
          <w:szCs w:val="24"/>
        </w:rPr>
      </w:pPr>
      <w:r>
        <w:rPr>
          <w:sz w:val="24"/>
          <w:szCs w:val="24"/>
        </w:rPr>
        <w:t>Germany South: 12.</w:t>
      </w:r>
    </w:p>
    <w:p w14:paraId="12B5645C" w14:textId="77777777" w:rsidR="00253467" w:rsidRPr="00253467" w:rsidRDefault="00253467" w:rsidP="0025346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53467">
        <w:rPr>
          <w:sz w:val="24"/>
          <w:szCs w:val="24"/>
        </w:rPr>
        <w:t>Which sales order of customer Beantown Bikes has the lowest revenue and which pr</w:t>
      </w:r>
      <w:r w:rsidR="00DB51D4">
        <w:rPr>
          <w:sz w:val="24"/>
          <w:szCs w:val="24"/>
        </w:rPr>
        <w:t>oducts were sold in that order?</w:t>
      </w:r>
      <w:r w:rsidR="00934E48" w:rsidRPr="00253467">
        <w:rPr>
          <w:sz w:val="24"/>
          <w:szCs w:val="24"/>
        </w:rPr>
        <w:t xml:space="preserve"> </w:t>
      </w:r>
      <w:r w:rsidR="00934E48">
        <w:rPr>
          <w:sz w:val="24"/>
          <w:szCs w:val="24"/>
        </w:rPr>
        <w:t xml:space="preserve"> 1 mark</w:t>
      </w:r>
    </w:p>
    <w:p w14:paraId="53D7E8B9" w14:textId="77777777" w:rsidR="00253467" w:rsidRPr="00253467" w:rsidRDefault="00D00B70" w:rsidP="00253467">
      <w:pPr>
        <w:rPr>
          <w:sz w:val="24"/>
          <w:szCs w:val="24"/>
        </w:rPr>
      </w:pPr>
      <w:r>
        <w:rPr>
          <w:sz w:val="24"/>
          <w:szCs w:val="24"/>
        </w:rPr>
        <w:t>#908 had 10 Water Bottle Cages.</w:t>
      </w:r>
    </w:p>
    <w:p w14:paraId="1D07F01A" w14:textId="77777777" w:rsidR="00DB51D4" w:rsidRDefault="00253467" w:rsidP="00934E4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34E48">
        <w:rPr>
          <w:sz w:val="24"/>
          <w:szCs w:val="24"/>
        </w:rPr>
        <w:t xml:space="preserve">Which customer generated the most revenue overall? </w:t>
      </w:r>
    </w:p>
    <w:p w14:paraId="5492E8B1" w14:textId="77777777" w:rsidR="00253467" w:rsidRPr="00934E48" w:rsidRDefault="00253467" w:rsidP="00DB51D4">
      <w:pPr>
        <w:pStyle w:val="ListParagraph"/>
        <w:rPr>
          <w:sz w:val="24"/>
          <w:szCs w:val="24"/>
        </w:rPr>
      </w:pPr>
      <w:r w:rsidRPr="00934E48">
        <w:rPr>
          <w:sz w:val="24"/>
          <w:szCs w:val="24"/>
        </w:rPr>
        <w:t xml:space="preserve">List the revenue. </w:t>
      </w:r>
      <w:r w:rsidR="00934E48" w:rsidRPr="00934E48">
        <w:rPr>
          <w:sz w:val="24"/>
          <w:szCs w:val="24"/>
        </w:rPr>
        <w:t>?  1 mark</w:t>
      </w:r>
    </w:p>
    <w:p w14:paraId="22F5A093" w14:textId="77777777" w:rsidR="00934E48" w:rsidRDefault="00FB4C07" w:rsidP="00934E48">
      <w:pPr>
        <w:rPr>
          <w:sz w:val="24"/>
          <w:szCs w:val="24"/>
        </w:rPr>
      </w:pPr>
      <w:r>
        <w:rPr>
          <w:sz w:val="24"/>
          <w:szCs w:val="24"/>
        </w:rPr>
        <w:t>Rocky Mountain Bikes has a revenue of $45860216.</w:t>
      </w:r>
      <w:bookmarkStart w:id="5" w:name="_GoBack"/>
      <w:bookmarkEnd w:id="5"/>
    </w:p>
    <w:p w14:paraId="441DEBD0" w14:textId="77777777" w:rsidR="00934E48" w:rsidRPr="00934E48" w:rsidRDefault="00934E48" w:rsidP="00934E48">
      <w:pPr>
        <w:rPr>
          <w:sz w:val="24"/>
          <w:szCs w:val="24"/>
        </w:rPr>
      </w:pPr>
      <w:r>
        <w:rPr>
          <w:sz w:val="24"/>
          <w:szCs w:val="24"/>
        </w:rPr>
        <w:t>10 - Marks</w:t>
      </w:r>
    </w:p>
    <w:p w14:paraId="4AEC5E2F" w14:textId="77777777" w:rsidR="002C74C0" w:rsidRDefault="00440471"/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59C8B" w14:textId="77777777" w:rsidR="00253467" w:rsidRDefault="00253467" w:rsidP="00C6554A">
      <w:pPr>
        <w:spacing w:before="0" w:after="0" w:line="240" w:lineRule="auto"/>
      </w:pPr>
      <w:r>
        <w:separator/>
      </w:r>
    </w:p>
  </w:endnote>
  <w:endnote w:type="continuationSeparator" w:id="0">
    <w:p w14:paraId="13E40082" w14:textId="77777777" w:rsidR="00253467" w:rsidRDefault="0025346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0C788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4047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9428C" w14:textId="77777777" w:rsidR="00253467" w:rsidRDefault="0025346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FDFA52D" w14:textId="77777777" w:rsidR="00253467" w:rsidRDefault="0025346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8873620"/>
    <w:multiLevelType w:val="hybridMultilevel"/>
    <w:tmpl w:val="F36AE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67"/>
    <w:rsid w:val="0023496C"/>
    <w:rsid w:val="00253467"/>
    <w:rsid w:val="002554CD"/>
    <w:rsid w:val="00263E86"/>
    <w:rsid w:val="00293B83"/>
    <w:rsid w:val="00295A99"/>
    <w:rsid w:val="002B4294"/>
    <w:rsid w:val="00333D0D"/>
    <w:rsid w:val="003F5CFF"/>
    <w:rsid w:val="00440471"/>
    <w:rsid w:val="004C049F"/>
    <w:rsid w:val="005000E2"/>
    <w:rsid w:val="006A3CE7"/>
    <w:rsid w:val="00934E48"/>
    <w:rsid w:val="00A21F4D"/>
    <w:rsid w:val="00BF52AE"/>
    <w:rsid w:val="00C6554A"/>
    <w:rsid w:val="00CC6B3A"/>
    <w:rsid w:val="00D00B70"/>
    <w:rsid w:val="00DB51D4"/>
    <w:rsid w:val="00E42F53"/>
    <w:rsid w:val="00ED7C44"/>
    <w:rsid w:val="00EF6EBA"/>
    <w:rsid w:val="00F56C63"/>
    <w:rsid w:val="00FB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C165053"/>
  <w15:chartTrackingRefBased/>
  <w15:docId w15:val="{FDB6A9D2-45F0-417D-81B1-7881C389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25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2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ivd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3E23461E224EDD8EC17F2EACC4C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9F325-6C45-4605-9595-36CF4A8FF6DB}"/>
      </w:docPartPr>
      <w:docPartBody>
        <w:p w:rsidR="00BE15C7" w:rsidRDefault="00BE15C7">
          <w:pPr>
            <w:pStyle w:val="E43E23461E224EDD8EC17F2EACC4C106"/>
          </w:pPr>
          <w:r>
            <w:t>Name</w:t>
          </w:r>
        </w:p>
      </w:docPartBody>
    </w:docPart>
    <w:docPart>
      <w:docPartPr>
        <w:name w:val="B7AC923C99AD48549C4D85558A307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54CE3-B0C8-40A8-BEF7-060FE3FE768B}"/>
      </w:docPartPr>
      <w:docPartBody>
        <w:p w:rsidR="00BE15C7" w:rsidRDefault="00BE15C7">
          <w:pPr>
            <w:pStyle w:val="B7AC923C99AD48549C4D85558A307B21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C7"/>
    <w:rsid w:val="00BE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3590D7809D44E19B846A95C1DB8712">
    <w:name w:val="1A3590D7809D44E19B846A95C1DB8712"/>
  </w:style>
  <w:style w:type="paragraph" w:customStyle="1" w:styleId="9F6A92E88D0948BDA7535A2E1D380B8C">
    <w:name w:val="9F6A92E88D0948BDA7535A2E1D380B8C"/>
  </w:style>
  <w:style w:type="paragraph" w:customStyle="1" w:styleId="E43E23461E224EDD8EC17F2EACC4C106">
    <w:name w:val="E43E23461E224EDD8EC17F2EACC4C106"/>
  </w:style>
  <w:style w:type="paragraph" w:customStyle="1" w:styleId="2B99AC03E842437CA9771D3EC21548AA">
    <w:name w:val="2B99AC03E842437CA9771D3EC21548AA"/>
  </w:style>
  <w:style w:type="paragraph" w:customStyle="1" w:styleId="B7AC923C99AD48549C4D85558A307B21">
    <w:name w:val="B7AC923C99AD48549C4D85558A307B21"/>
  </w:style>
  <w:style w:type="paragraph" w:customStyle="1" w:styleId="AC05B6C77D424C958183EAA2AA86664F">
    <w:name w:val="AC05B6C77D424C958183EAA2AA86664F"/>
  </w:style>
  <w:style w:type="paragraph" w:customStyle="1" w:styleId="A53D71E836494266BD238F8C8C731FF3">
    <w:name w:val="A53D71E836494266BD238F8C8C731FF3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386BC09A1E26488589A5463BA4EB9C21">
    <w:name w:val="386BC09A1E26488589A5463BA4EB9C21"/>
  </w:style>
  <w:style w:type="paragraph" w:customStyle="1" w:styleId="48FBA57D229444D69249FADA755788B4">
    <w:name w:val="48FBA57D229444D69249FADA755788B4"/>
  </w:style>
  <w:style w:type="paragraph" w:customStyle="1" w:styleId="D7732068FFDE471EBD5FF9C6AC4A1F9B">
    <w:name w:val="D7732068FFDE471EBD5FF9C6AC4A1F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0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Dua</dc:creator>
  <cp:keywords/>
  <dc:description/>
  <cp:lastModifiedBy>Addison E Babcock</cp:lastModifiedBy>
  <cp:revision>2</cp:revision>
  <dcterms:created xsi:type="dcterms:W3CDTF">2017-03-31T01:07:00Z</dcterms:created>
  <dcterms:modified xsi:type="dcterms:W3CDTF">2017-03-31T01:07:00Z</dcterms:modified>
</cp:coreProperties>
</file>